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99D74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7B00B16" w:rsidR="00547F36" w:rsidRPr="001E6010" w:rsidRDefault="006441F1">
            <w:pPr>
              <w:pStyle w:val="Informazionisullostudente"/>
            </w:pPr>
            <w:r>
              <w:t>Laura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F33A1EF" w:rsidR="00547F36" w:rsidRPr="001E6010" w:rsidRDefault="006441F1">
            <w:pPr>
              <w:pStyle w:val="Informazionisullostudente"/>
            </w:pPr>
            <w:r>
              <w:t>Pennetta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122F45C" w:rsidR="00547F36" w:rsidRPr="001E6010" w:rsidRDefault="006441F1">
            <w:pPr>
              <w:pStyle w:val="Informazionisullostudente"/>
            </w:pPr>
            <w:r>
              <w:t>02/07/2021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C275A23" w14:textId="5505222C" w:rsidR="002F2AFA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40FCC707" w14:textId="33D1D45A" w:rsidR="006441F1" w:rsidRDefault="006441F1" w:rsidP="006441F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È un sistema composto da un database distribuito che mappa il nome simbolico all’ip.</w:t>
      </w:r>
    </w:p>
    <w:p w14:paraId="499EB447" w14:textId="77777777" w:rsidR="00B03500" w:rsidRPr="000A26EF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0CE892CB" w14:textId="13CC3D77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</w:p>
    <w:p w14:paraId="1D5EBD9F" w14:textId="7C8A188F" w:rsidR="006441F1" w:rsidRDefault="006441F1" w:rsidP="006441F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Internet è: un’unica rete virtuale ad accesso pubblico formata da umerosi Router. </w:t>
      </w:r>
    </w:p>
    <w:p w14:paraId="66C54A0F" w14:textId="77777777" w:rsidR="008921F4" w:rsidRPr="00331C39" w:rsidRDefault="008921F4" w:rsidP="00BD34E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D8A519C" w14:textId="3EEA2602" w:rsidR="006441F1" w:rsidRPr="006441F1" w:rsidRDefault="00C537D0" w:rsidP="006441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14:paraId="36837E20" w14:textId="25E9A06B" w:rsidR="006441F1" w:rsidRDefault="006441F1" w:rsidP="006441F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Nel caso di messaggio finito: </w:t>
      </w:r>
      <w:r w:rsidR="001604DB">
        <w:rPr>
          <w:rFonts w:cstheme="minorHAnsi"/>
          <w:i/>
          <w:iCs/>
          <w:sz w:val="16"/>
          <w:szCs w:val="16"/>
        </w:rPr>
        <w:t>questo è diviso in pacchetti che vengoni instradati su percorsi diversi dal router.</w:t>
      </w:r>
    </w:p>
    <w:p w14:paraId="0EBBF9F2" w14:textId="54997CD4" w:rsidR="001604DB" w:rsidRDefault="001604DB" w:rsidP="006441F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Nel caso di flusso dati: questo viene diviso in datagram che sono correlati dalle informazioni importanti per la trasmissione.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61DD52F" w14:textId="4A81F0A1" w:rsidR="00CA3CFF" w:rsidRDefault="00331C39" w:rsidP="001604DB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</w:p>
    <w:p w14:paraId="75F937BD" w14:textId="0905F997" w:rsidR="001604DB" w:rsidRPr="001604DB" w:rsidRDefault="001604DB" w:rsidP="001604DB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1604DB">
        <w:rPr>
          <w:rFonts w:cstheme="minorHAnsi"/>
          <w:i/>
          <w:iCs/>
          <w:sz w:val="16"/>
          <w:szCs w:val="16"/>
        </w:rPr>
        <w:t>Un dominio è un nome unico e distinto per un settore di internet ben determinato, per esempio un sito web</w:t>
      </w:r>
      <w:r>
        <w:rPr>
          <w:rFonts w:cstheme="minorHAnsi"/>
          <w:i/>
          <w:iCs/>
          <w:sz w:val="16"/>
          <w:szCs w:val="16"/>
        </w:rPr>
        <w:t xml:space="preserve"> e</w:t>
      </w:r>
      <w:r w:rsidRPr="001604DB">
        <w:rPr>
          <w:rFonts w:cstheme="minorHAnsi"/>
          <w:i/>
          <w:iCs/>
          <w:sz w:val="16"/>
          <w:szCs w:val="16"/>
        </w:rPr>
        <w:t xml:space="preserve"> il dominio indica dove si trova una risorsa all’interno di un DNS</w:t>
      </w:r>
      <w:r>
        <w:rPr>
          <w:rFonts w:cstheme="minorHAnsi"/>
          <w:i/>
          <w:iCs/>
          <w:sz w:val="16"/>
          <w:szCs w:val="16"/>
        </w:rPr>
        <w:t xml:space="preserve">. </w:t>
      </w:r>
    </w:p>
    <w:p w14:paraId="2B548FCF" w14:textId="77777777" w:rsidR="00CA3CFF" w:rsidRDefault="00CA3CFF" w:rsidP="00CA3CF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1197D77" w14:textId="74DC3309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 protocollo e fornire tre esempi.</w:t>
      </w:r>
    </w:p>
    <w:p w14:paraId="3E9ED755" w14:textId="43D791DA" w:rsidR="001604DB" w:rsidRDefault="001604DB" w:rsidP="001604DB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1604DB">
        <w:rPr>
          <w:rFonts w:cstheme="minorHAnsi"/>
          <w:i/>
          <w:iCs/>
          <w:sz w:val="16"/>
          <w:szCs w:val="16"/>
        </w:rPr>
        <w:t>Un protocollo di comunicazione</w:t>
      </w:r>
      <w:r>
        <w:rPr>
          <w:rFonts w:cstheme="minorHAnsi"/>
          <w:i/>
          <w:iCs/>
          <w:sz w:val="16"/>
          <w:szCs w:val="16"/>
        </w:rPr>
        <w:t xml:space="preserve"> </w:t>
      </w:r>
      <w:r w:rsidRPr="001604DB">
        <w:rPr>
          <w:rFonts w:cstheme="minorHAnsi"/>
          <w:i/>
          <w:iCs/>
          <w:sz w:val="16"/>
          <w:szCs w:val="16"/>
        </w:rPr>
        <w:t>è un insieme di regole descritte che definiscono le modalità di comunicazione tra due o più entità.</w:t>
      </w:r>
      <w:r>
        <w:rPr>
          <w:rFonts w:cstheme="minorHAnsi"/>
          <w:i/>
          <w:iCs/>
          <w:sz w:val="16"/>
          <w:szCs w:val="16"/>
        </w:rPr>
        <w:t xml:space="preserve">  Esistono protocolli applicativi, di trasporto, di internet, di rete fisica.</w:t>
      </w:r>
    </w:p>
    <w:p w14:paraId="1FDCF97B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9F426F5" w14:textId="0B7E22F0" w:rsidR="00331C39" w:rsidRDefault="00331C39" w:rsidP="00D41F1B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</w:p>
    <w:p w14:paraId="5DC5DD12" w14:textId="75FE8D12" w:rsidR="00CA3CFF" w:rsidRDefault="001604DB" w:rsidP="00CA3CF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Il linguaggio di programmazione istruisce una macchina di calcolo mentre il linguaggio di markup annota un document in modo che la logica della pagina sia divisa dal contenuto</w:t>
      </w:r>
    </w:p>
    <w:p w14:paraId="2A614DA9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45F2D8ED" w14:textId="4176E479" w:rsidR="001B1A59" w:rsidRDefault="00331C39" w:rsidP="00B36FE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14:paraId="0927D665" w14:textId="618156B1" w:rsidR="001604DB" w:rsidRPr="00B36FE9" w:rsidRDefault="001604DB" w:rsidP="001604DB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Le pseudo-classi sono stati che </w:t>
      </w:r>
      <w:r w:rsidR="0028544E">
        <w:rPr>
          <w:rFonts w:cstheme="minorHAnsi"/>
          <w:i/>
          <w:iCs/>
          <w:sz w:val="16"/>
          <w:szCs w:val="16"/>
        </w:rPr>
        <w:t>possono avere un particolare tag mentre gli pseudo-elementi sono creati dal dal browser per consentire una formattazione piu semplice</w:t>
      </w:r>
    </w:p>
    <w:p w14:paraId="16F93EE1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38DEE3C" w14:textId="182AFE40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tipologie di webStorage? Desciverne le differenze.</w:t>
      </w:r>
    </w:p>
    <w:p w14:paraId="44689E23" w14:textId="32C48F5F" w:rsidR="0028544E" w:rsidRPr="0028544E" w:rsidRDefault="0028544E" w:rsidP="0028544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Local e session storage. </w:t>
      </w:r>
      <w:r w:rsidRPr="0028544E">
        <w:rPr>
          <w:rFonts w:cstheme="minorHAnsi"/>
          <w:i/>
          <w:iCs/>
          <w:sz w:val="16"/>
          <w:szCs w:val="16"/>
        </w:rPr>
        <w:t>S</w:t>
      </w:r>
      <w:r w:rsidRPr="0028544E">
        <w:rPr>
          <w:rFonts w:cstheme="minorHAnsi"/>
          <w:i/>
          <w:iCs/>
          <w:sz w:val="16"/>
          <w:szCs w:val="16"/>
        </w:rPr>
        <w:t>ession</w:t>
      </w:r>
      <w:r>
        <w:rPr>
          <w:rFonts w:cstheme="minorHAnsi"/>
          <w:i/>
          <w:iCs/>
          <w:sz w:val="16"/>
          <w:szCs w:val="16"/>
        </w:rPr>
        <w:t xml:space="preserve"> </w:t>
      </w:r>
      <w:r w:rsidRPr="0028544E">
        <w:rPr>
          <w:rFonts w:cstheme="minorHAnsi"/>
          <w:i/>
          <w:iCs/>
          <w:sz w:val="16"/>
          <w:szCs w:val="16"/>
        </w:rPr>
        <w:t>Storage è disponibile solo per la durata della sessione del browser (e viene eliminato quando la scheda o la finestra viene chiusa)</w:t>
      </w:r>
      <w:r>
        <w:rPr>
          <w:rFonts w:cstheme="minorHAnsi"/>
          <w:i/>
          <w:iCs/>
          <w:sz w:val="16"/>
          <w:szCs w:val="16"/>
        </w:rPr>
        <w:t xml:space="preserve"> mentre local storage </w:t>
      </w:r>
      <w:r w:rsidRPr="0028544E">
        <w:rPr>
          <w:rFonts w:cstheme="minorHAnsi"/>
          <w:i/>
          <w:iCs/>
          <w:sz w:val="16"/>
          <w:szCs w:val="16"/>
        </w:rPr>
        <w:t>persiste anche quando il browser viene chiuso e riaperto.</w:t>
      </w:r>
    </w:p>
    <w:p w14:paraId="09DDAC63" w14:textId="77777777" w:rsidR="0028544E" w:rsidRDefault="0028544E" w:rsidP="0028544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57A9918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B4FF1FA" w14:textId="6E59B142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F2244C" w14:textId="18E0636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351EAB0" w14:textId="28A5495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7FB5B8E" w14:textId="30F4455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6149331" w14:textId="7E5F72F3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EC9BE4D" w14:textId="7777777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994B8AE" w14:textId="4E4EFF66" w:rsidR="00B03500" w:rsidRPr="00331C39" w:rsidRDefault="00B03500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0C966AB7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8A0B0" w14:textId="718927DF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CB8F19" w14:textId="5D3D857A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C367988" w14:textId="70E11292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59265C7" w14:textId="77777777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2667F4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4F17B8D" w14:textId="771692DA" w:rsidR="00331C39" w:rsidRPr="00F661B0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F661B0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F661B0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6AC07283" w:rsidR="00AC2C1B" w:rsidRDefault="00CA3CFF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Realizzare una pagina web</w:t>
      </w:r>
      <w:r w:rsidR="00AC2C1B" w:rsidRPr="00AC2C1B">
        <w:rPr>
          <w:rFonts w:cstheme="minorHAnsi"/>
          <w:i/>
          <w:iCs/>
          <w:sz w:val="16"/>
          <w:szCs w:val="16"/>
          <w:lang w:val="it-IT"/>
        </w:rPr>
        <w:t xml:space="preserve"> relativo a</w:t>
      </w:r>
      <w:r w:rsidR="00AC2C1B"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A497416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  <w:r w:rsidR="00CA3CFF">
        <w:rPr>
          <w:rFonts w:cstheme="minorHAnsi"/>
          <w:i/>
          <w:iCs/>
          <w:sz w:val="16"/>
          <w:szCs w:val="16"/>
        </w:rPr>
        <w:t>letter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14:paraId="2498940F" w14:textId="50AE8D23"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il trailer del film centralmente. (tag: iframe))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14:paraId="482A9A72" w14:textId="6E19411C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7229D7C0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News:</w:t>
      </w:r>
      <w:r w:rsidR="00CA3CFF">
        <w:rPr>
          <w:rFonts w:cstheme="minorHAnsi"/>
          <w:i/>
          <w:iCs/>
          <w:sz w:val="16"/>
          <w:szCs w:val="16"/>
          <w:lang w:val="it-IT"/>
        </w:rPr>
        <w:t>letter</w:t>
      </w:r>
    </w:p>
    <w:p w14:paraId="7422E40D" w14:textId="1F7933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Deve avere una form con campo testuale e un pulsante Subscribe.</w:t>
      </w:r>
    </w:p>
    <w:p w14:paraId="4A810663" w14:textId="52DEEA04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2A602692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pulsante deve avere i bordi arrotondati.</w:t>
      </w:r>
    </w:p>
    <w:p w14:paraId="1FD8353C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34BB9EFB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in ogni pagina un footer con il vostro nome e cognome.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72EE90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 file .css contenente gli stili.</w:t>
      </w:r>
    </w:p>
    <w:p w14:paraId="4529D2F7" w14:textId="43FC3E6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8D7390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14:paraId="03FF283A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utente può iscriversi alla Newsletter inserendo il proprio nome nella pagina News e cliccando Subscribe.</w:t>
      </w:r>
    </w:p>
    <w:p w14:paraId="08AB5768" w14:textId="2601326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non ha inserito alcun testo, il pulsante Subscribe deve essere disabilitato.</w:t>
      </w:r>
    </w:p>
    <w:p w14:paraId="3CB7A8D9" w14:textId="5581829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“Unsubscribe”.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ogni qual volta che l’utente entra nella pagina Home sarà inviata un alert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clicca Unsubscribe,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AA96" w14:textId="77777777" w:rsidR="000A4C09" w:rsidRDefault="000A4C09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7A904AE" w14:textId="77777777" w:rsidR="000A4C09" w:rsidRDefault="000A4C09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54C77" w14:textId="77777777" w:rsidR="000A4C09" w:rsidRDefault="000A4C09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634A72B" w14:textId="77777777" w:rsidR="000A4C09" w:rsidRDefault="000A4C09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B"/>
    <w:rsid w:val="0008558D"/>
    <w:rsid w:val="000A26EF"/>
    <w:rsid w:val="000A4C09"/>
    <w:rsid w:val="000A4C77"/>
    <w:rsid w:val="000C4A51"/>
    <w:rsid w:val="000E60BC"/>
    <w:rsid w:val="00124C5B"/>
    <w:rsid w:val="00132BA7"/>
    <w:rsid w:val="00135EC2"/>
    <w:rsid w:val="00141303"/>
    <w:rsid w:val="0014318B"/>
    <w:rsid w:val="001600FB"/>
    <w:rsid w:val="001604DB"/>
    <w:rsid w:val="00161DA0"/>
    <w:rsid w:val="00167DF7"/>
    <w:rsid w:val="001A19A9"/>
    <w:rsid w:val="001A3C39"/>
    <w:rsid w:val="001B1A59"/>
    <w:rsid w:val="001B6AE1"/>
    <w:rsid w:val="001C0245"/>
    <w:rsid w:val="001E6010"/>
    <w:rsid w:val="001F250D"/>
    <w:rsid w:val="001F5219"/>
    <w:rsid w:val="00201EE0"/>
    <w:rsid w:val="00225A62"/>
    <w:rsid w:val="00230A4D"/>
    <w:rsid w:val="00261529"/>
    <w:rsid w:val="002733D1"/>
    <w:rsid w:val="00276425"/>
    <w:rsid w:val="002825D6"/>
    <w:rsid w:val="0028544E"/>
    <w:rsid w:val="00290FB2"/>
    <w:rsid w:val="002943B9"/>
    <w:rsid w:val="002F2AFA"/>
    <w:rsid w:val="003111D4"/>
    <w:rsid w:val="00315CD3"/>
    <w:rsid w:val="00331C39"/>
    <w:rsid w:val="003444B6"/>
    <w:rsid w:val="00347AB7"/>
    <w:rsid w:val="00356CAC"/>
    <w:rsid w:val="003862F7"/>
    <w:rsid w:val="00396571"/>
    <w:rsid w:val="003A0670"/>
    <w:rsid w:val="003D7282"/>
    <w:rsid w:val="003E162F"/>
    <w:rsid w:val="003E30EA"/>
    <w:rsid w:val="00402F9B"/>
    <w:rsid w:val="004170BB"/>
    <w:rsid w:val="004254F0"/>
    <w:rsid w:val="004320DE"/>
    <w:rsid w:val="00440691"/>
    <w:rsid w:val="00443C7E"/>
    <w:rsid w:val="00446E50"/>
    <w:rsid w:val="00457A53"/>
    <w:rsid w:val="00464B0E"/>
    <w:rsid w:val="00496042"/>
    <w:rsid w:val="004D47C4"/>
    <w:rsid w:val="0053305A"/>
    <w:rsid w:val="00541C51"/>
    <w:rsid w:val="00547F36"/>
    <w:rsid w:val="005645F9"/>
    <w:rsid w:val="005710E9"/>
    <w:rsid w:val="005A2070"/>
    <w:rsid w:val="00603A9E"/>
    <w:rsid w:val="00633A56"/>
    <w:rsid w:val="00633EA3"/>
    <w:rsid w:val="006441F1"/>
    <w:rsid w:val="00661D20"/>
    <w:rsid w:val="006A5B48"/>
    <w:rsid w:val="006E2140"/>
    <w:rsid w:val="006E3EC5"/>
    <w:rsid w:val="006E7CC3"/>
    <w:rsid w:val="006F4A3F"/>
    <w:rsid w:val="00717FA9"/>
    <w:rsid w:val="0072454E"/>
    <w:rsid w:val="00731D2B"/>
    <w:rsid w:val="0078731A"/>
    <w:rsid w:val="007913B5"/>
    <w:rsid w:val="007B556B"/>
    <w:rsid w:val="007C00E4"/>
    <w:rsid w:val="007D56C0"/>
    <w:rsid w:val="007E3CB3"/>
    <w:rsid w:val="00805F51"/>
    <w:rsid w:val="0080614D"/>
    <w:rsid w:val="008120C2"/>
    <w:rsid w:val="0084271B"/>
    <w:rsid w:val="0084793A"/>
    <w:rsid w:val="008739A2"/>
    <w:rsid w:val="008921F4"/>
    <w:rsid w:val="008D7390"/>
    <w:rsid w:val="008E653D"/>
    <w:rsid w:val="00910C80"/>
    <w:rsid w:val="009200E1"/>
    <w:rsid w:val="0092010E"/>
    <w:rsid w:val="00947B90"/>
    <w:rsid w:val="00957D96"/>
    <w:rsid w:val="009A7C39"/>
    <w:rsid w:val="009F267E"/>
    <w:rsid w:val="00A1545F"/>
    <w:rsid w:val="00A360C5"/>
    <w:rsid w:val="00A74FF3"/>
    <w:rsid w:val="00A75B83"/>
    <w:rsid w:val="00A76B21"/>
    <w:rsid w:val="00A9761D"/>
    <w:rsid w:val="00AA122F"/>
    <w:rsid w:val="00AA5916"/>
    <w:rsid w:val="00AC2C1B"/>
    <w:rsid w:val="00AC3EDC"/>
    <w:rsid w:val="00B03500"/>
    <w:rsid w:val="00B12F2B"/>
    <w:rsid w:val="00B142D7"/>
    <w:rsid w:val="00B219E6"/>
    <w:rsid w:val="00B21AAD"/>
    <w:rsid w:val="00B307B4"/>
    <w:rsid w:val="00B36FE9"/>
    <w:rsid w:val="00B37908"/>
    <w:rsid w:val="00B431F9"/>
    <w:rsid w:val="00B67E28"/>
    <w:rsid w:val="00B915D5"/>
    <w:rsid w:val="00BA5730"/>
    <w:rsid w:val="00BC1DFD"/>
    <w:rsid w:val="00BD34EC"/>
    <w:rsid w:val="00BD6065"/>
    <w:rsid w:val="00C329F9"/>
    <w:rsid w:val="00C537D0"/>
    <w:rsid w:val="00C71FAF"/>
    <w:rsid w:val="00C8122C"/>
    <w:rsid w:val="00C83061"/>
    <w:rsid w:val="00CA3B5B"/>
    <w:rsid w:val="00CA3CFF"/>
    <w:rsid w:val="00CB67A9"/>
    <w:rsid w:val="00CB75DF"/>
    <w:rsid w:val="00CC050D"/>
    <w:rsid w:val="00CC6F4B"/>
    <w:rsid w:val="00CE3BE3"/>
    <w:rsid w:val="00CE5FBE"/>
    <w:rsid w:val="00D06239"/>
    <w:rsid w:val="00D10BAA"/>
    <w:rsid w:val="00D20C89"/>
    <w:rsid w:val="00D26666"/>
    <w:rsid w:val="00D40B1D"/>
    <w:rsid w:val="00D41F1B"/>
    <w:rsid w:val="00D6178B"/>
    <w:rsid w:val="00D8241B"/>
    <w:rsid w:val="00D9344E"/>
    <w:rsid w:val="00DA34E6"/>
    <w:rsid w:val="00DA5C84"/>
    <w:rsid w:val="00DB470B"/>
    <w:rsid w:val="00E005A8"/>
    <w:rsid w:val="00E0358B"/>
    <w:rsid w:val="00E04A03"/>
    <w:rsid w:val="00E1423C"/>
    <w:rsid w:val="00E4591B"/>
    <w:rsid w:val="00E66EA4"/>
    <w:rsid w:val="00E676E6"/>
    <w:rsid w:val="00E7015D"/>
    <w:rsid w:val="00E723B0"/>
    <w:rsid w:val="00E93422"/>
    <w:rsid w:val="00E94E57"/>
    <w:rsid w:val="00EA60A6"/>
    <w:rsid w:val="00ED5009"/>
    <w:rsid w:val="00ED5A4F"/>
    <w:rsid w:val="00EF68B0"/>
    <w:rsid w:val="00F60AF1"/>
    <w:rsid w:val="00F61AC4"/>
    <w:rsid w:val="00F661B0"/>
    <w:rsid w:val="00F80163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558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Laura Pennetta (c)</cp:lastModifiedBy>
  <cp:revision>64</cp:revision>
  <cp:lastPrinted>2004-01-22T16:32:00Z</cp:lastPrinted>
  <dcterms:created xsi:type="dcterms:W3CDTF">2021-02-18T15:38:00Z</dcterms:created>
  <dcterms:modified xsi:type="dcterms:W3CDTF">2021-07-02T10:05:00Z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dd1e4005-c2ec-4102-89a4-937c1aac37c3_Enabled">
    <vt:lpwstr>true</vt:lpwstr>
  </property>
  <property fmtid="{D5CDD505-2E9C-101B-9397-08002B2CF9AE}" pid="16" name="MSIP_Label_dd1e4005-c2ec-4102-89a4-937c1aac37c3_SetDate">
    <vt:lpwstr>2021-07-02T07:08:31Z</vt:lpwstr>
  </property>
  <property fmtid="{D5CDD505-2E9C-101B-9397-08002B2CF9AE}" pid="17" name="MSIP_Label_dd1e4005-c2ec-4102-89a4-937c1aac37c3_Method">
    <vt:lpwstr>Privileged</vt:lpwstr>
  </property>
  <property fmtid="{D5CDD505-2E9C-101B-9397-08002B2CF9AE}" pid="18" name="MSIP_Label_dd1e4005-c2ec-4102-89a4-937c1aac37c3_Name">
    <vt:lpwstr>dd1e4005-c2ec-4102-89a4-937c1aac37c3</vt:lpwstr>
  </property>
  <property fmtid="{D5CDD505-2E9C-101B-9397-08002B2CF9AE}" pid="19" name="MSIP_Label_dd1e4005-c2ec-4102-89a4-937c1aac37c3_SiteId">
    <vt:lpwstr>cf36141c-ddd7-45a7-b073-111f66d0b30c</vt:lpwstr>
  </property>
  <property fmtid="{D5CDD505-2E9C-101B-9397-08002B2CF9AE}" pid="20" name="MSIP_Label_dd1e4005-c2ec-4102-89a4-937c1aac37c3_ActionId">
    <vt:lpwstr>85d46314-4985-4938-8b62-68ed163e4205</vt:lpwstr>
  </property>
  <property fmtid="{D5CDD505-2E9C-101B-9397-08002B2CF9AE}" pid="21" name="MSIP_Label_dd1e4005-c2ec-4102-89a4-937c1aac37c3_ContentBits">
    <vt:lpwstr>0</vt:lpwstr>
  </property>
</Properties>
</file>